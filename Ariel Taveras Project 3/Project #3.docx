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5E773" w14:textId="5D6E49C2" w:rsidR="001C64D5" w:rsidRDefault="00360BCD">
      <w:pPr>
        <w:pStyle w:val="Heading1"/>
      </w:pPr>
      <w:r>
        <w:t>Project #3. Ariel Taveras</w:t>
      </w:r>
      <w:r w:rsidR="00C331E7">
        <w:t>,</w:t>
      </w:r>
      <w:bookmarkStart w:id="0" w:name="_GoBack"/>
      <w:bookmarkEnd w:id="0"/>
      <w:r w:rsidR="00C331E7">
        <w:t xml:space="preserve"> Graduate Section</w:t>
      </w:r>
    </w:p>
    <w:p w14:paraId="599D1D63" w14:textId="77777777" w:rsidR="001C64D5" w:rsidRDefault="00360BCD" w:rsidP="00360BCD">
      <w:pPr>
        <w:pStyle w:val="ListBullet"/>
        <w:numPr>
          <w:ilvl w:val="0"/>
          <w:numId w:val="0"/>
        </w:numPr>
        <w:ind w:left="432" w:hanging="432"/>
      </w:pPr>
      <w:r>
        <w:t>Main Part:</w:t>
      </w:r>
    </w:p>
    <w:p w14:paraId="7B7D4D7B" w14:textId="1C5B088E" w:rsidR="00360BCD" w:rsidRDefault="00360BCD" w:rsidP="00360BCD">
      <w:pPr>
        <w:pStyle w:val="ListBullet"/>
        <w:numPr>
          <w:ilvl w:val="0"/>
          <w:numId w:val="0"/>
        </w:numPr>
        <w:ind w:left="432" w:hanging="432"/>
      </w:pPr>
      <w:r>
        <w:t xml:space="preserve">The main portion of the program works by checking to see if a certain combination and number of ports are seen from any single ip address in the list. If it notices that all ports are seen and they belong to the same ip </w:t>
      </w:r>
      <w:r w:rsidR="004B6884">
        <w:t>address,</w:t>
      </w:r>
      <w:r>
        <w:t xml:space="preserve"> then it will alert the user that a potential network scan has been detected.</w:t>
      </w:r>
    </w:p>
    <w:p w14:paraId="15427E80" w14:textId="77777777" w:rsidR="000A57ED" w:rsidRDefault="000A57ED" w:rsidP="00360BCD">
      <w:pPr>
        <w:pStyle w:val="ListBullet"/>
        <w:numPr>
          <w:ilvl w:val="0"/>
          <w:numId w:val="0"/>
        </w:numPr>
        <w:ind w:left="432" w:hanging="432"/>
      </w:pPr>
    </w:p>
    <w:p w14:paraId="32FB9EE9" w14:textId="3EACF565" w:rsidR="000A57ED" w:rsidRDefault="000A57ED" w:rsidP="00360BCD">
      <w:pPr>
        <w:pStyle w:val="ListBullet"/>
        <w:numPr>
          <w:ilvl w:val="0"/>
          <w:numId w:val="0"/>
        </w:numPr>
        <w:ind w:left="432" w:hanging="432"/>
      </w:pPr>
      <w:r>
        <w:t>Description of files:</w:t>
      </w:r>
    </w:p>
    <w:p w14:paraId="7A0C2323" w14:textId="1AAC8C00" w:rsidR="000A57ED" w:rsidRDefault="000A57ED" w:rsidP="000A57ED">
      <w:pPr>
        <w:pStyle w:val="ListBullet"/>
        <w:numPr>
          <w:ilvl w:val="0"/>
          <w:numId w:val="6"/>
        </w:numPr>
      </w:pPr>
      <w:r>
        <w:t>Most files have self-explanatory names.</w:t>
      </w:r>
    </w:p>
    <w:p w14:paraId="79B7C925" w14:textId="7C59ACED" w:rsidR="000A57ED" w:rsidRDefault="000A57ED" w:rsidP="000A57ED">
      <w:pPr>
        <w:pStyle w:val="ListBullet"/>
        <w:numPr>
          <w:ilvl w:val="0"/>
          <w:numId w:val="6"/>
        </w:numPr>
      </w:pPr>
      <w:r>
        <w:t>Log_Exploit is the log of the payloads from the attacker VM gaining access to metasploitable through the vsftpd exploit.</w:t>
      </w:r>
    </w:p>
    <w:p w14:paraId="1CE0EFBB" w14:textId="151B7BAF" w:rsidR="000A57ED" w:rsidRDefault="000A57ED" w:rsidP="000A57ED">
      <w:pPr>
        <w:pStyle w:val="ListBullet"/>
        <w:numPr>
          <w:ilvl w:val="0"/>
          <w:numId w:val="6"/>
        </w:numPr>
      </w:pPr>
      <w:r w:rsidRPr="000A57ED">
        <w:t>tcpdump_no_scan_ALL</w:t>
      </w:r>
      <w:r>
        <w:t xml:space="preserve"> is the log of different scans as well as a lot of web traffic mixed in.</w:t>
      </w:r>
    </w:p>
    <w:p w14:paraId="111264D1" w14:textId="77777777" w:rsidR="00360BCD" w:rsidRDefault="00360BCD" w:rsidP="00360BCD">
      <w:pPr>
        <w:pStyle w:val="ListBullet"/>
        <w:numPr>
          <w:ilvl w:val="0"/>
          <w:numId w:val="0"/>
        </w:numPr>
        <w:ind w:left="432" w:hanging="432"/>
      </w:pPr>
    </w:p>
    <w:p w14:paraId="09B26698" w14:textId="77777777" w:rsidR="00360BCD" w:rsidRDefault="00360BCD" w:rsidP="00360BCD">
      <w:pPr>
        <w:pStyle w:val="ListBullet"/>
        <w:numPr>
          <w:ilvl w:val="0"/>
          <w:numId w:val="0"/>
        </w:numPr>
        <w:ind w:left="432" w:hanging="432"/>
      </w:pPr>
      <w:r>
        <w:t>Bonus:</w:t>
      </w:r>
    </w:p>
    <w:p w14:paraId="1C167F55" w14:textId="77777777" w:rsidR="00360BCD" w:rsidRDefault="00360BCD" w:rsidP="00360BCD">
      <w:pPr>
        <w:pStyle w:val="ListBullet"/>
        <w:numPr>
          <w:ilvl w:val="0"/>
          <w:numId w:val="5"/>
        </w:numPr>
      </w:pPr>
      <w:r>
        <w:t>The program is able to process the tcpdump information in real time by piping the output directly into the program.</w:t>
      </w:r>
    </w:p>
    <w:p w14:paraId="7022DB6C" w14:textId="77777777" w:rsidR="00057B38" w:rsidRDefault="00360BCD" w:rsidP="00360BCD">
      <w:pPr>
        <w:pStyle w:val="ListBullet"/>
        <w:numPr>
          <w:ilvl w:val="0"/>
          <w:numId w:val="5"/>
        </w:numPr>
      </w:pPr>
      <w:r>
        <w:t xml:space="preserve">The program can </w:t>
      </w:r>
      <w:r w:rsidR="00385212">
        <w:t>detect</w:t>
      </w:r>
      <w:r>
        <w:t xml:space="preserve"> an F-scan and a</w:t>
      </w:r>
      <w:r w:rsidR="00385212">
        <w:t>n sS</w:t>
      </w:r>
      <w:r>
        <w:t xml:space="preserve">-scan. </w:t>
      </w:r>
    </w:p>
    <w:p w14:paraId="261F9681" w14:textId="52F91A2F" w:rsidR="00360BCD" w:rsidRDefault="00057B38" w:rsidP="00057B38">
      <w:pPr>
        <w:pStyle w:val="ListBullet"/>
        <w:numPr>
          <w:ilvl w:val="0"/>
          <w:numId w:val="0"/>
        </w:numPr>
        <w:ind w:left="1440" w:firstLine="720"/>
      </w:pPr>
      <w:r>
        <w:t xml:space="preserve">    </w:t>
      </w:r>
      <w:r w:rsidR="00360BCD">
        <w:t>Sometimes</w:t>
      </w:r>
      <w:r w:rsidR="00513B7B">
        <w:t xml:space="preserve"> -sV</w:t>
      </w:r>
      <w:r w:rsidR="00360BCD">
        <w:t xml:space="preserve"> and –</w:t>
      </w:r>
      <w:r w:rsidR="002E6156">
        <w:t>n</w:t>
      </w:r>
      <w:r w:rsidR="00360BCD">
        <w:t xml:space="preserve"> scan</w:t>
      </w:r>
      <w:r w:rsidR="00E64C70">
        <w:t>s</w:t>
      </w:r>
      <w:r w:rsidR="00360BCD">
        <w:t xml:space="preserve"> as well.</w:t>
      </w:r>
    </w:p>
    <w:p w14:paraId="24DD964D" w14:textId="01269FC8" w:rsidR="00360BCD" w:rsidRDefault="00360BCD" w:rsidP="00360BCD">
      <w:pPr>
        <w:pStyle w:val="ListBullet"/>
        <w:numPr>
          <w:ilvl w:val="0"/>
          <w:numId w:val="5"/>
        </w:numPr>
      </w:pPr>
      <w:r>
        <w:t>Some research was done on how to detect the smiley face backdoor exploit on metasploitable. It has not been implemented however.</w:t>
      </w:r>
      <w:r w:rsidR="003B1CDA">
        <w:t xml:space="preserve"> </w:t>
      </w:r>
    </w:p>
    <w:p w14:paraId="7DCAD8A2" w14:textId="3C4A577C" w:rsidR="008E1436" w:rsidRDefault="008E1436" w:rsidP="008E1436">
      <w:pPr>
        <w:pStyle w:val="ListBullet"/>
        <w:numPr>
          <w:ilvl w:val="0"/>
          <w:numId w:val="0"/>
        </w:numPr>
        <w:ind w:left="720"/>
      </w:pPr>
      <w:r>
        <w:t xml:space="preserve">The idea was to try to </w:t>
      </w:r>
      <w:r w:rsidR="00874121">
        <w:t xml:space="preserve">examine the payload of the data </w:t>
      </w:r>
      <w:r w:rsidR="001F0F5B">
        <w:t>from the attacker vm to the victim vm using the –X option for tcpdump. Within these payloads I would try to look for ftp/ssh access or logins and I would attempt to look for the smiley face input as a username.</w:t>
      </w:r>
    </w:p>
    <w:p w14:paraId="63DBCDBB" w14:textId="77777777" w:rsidR="00360BCD" w:rsidRDefault="00360BCD" w:rsidP="00360BCD">
      <w:pPr>
        <w:pStyle w:val="ListBullet"/>
        <w:numPr>
          <w:ilvl w:val="0"/>
          <w:numId w:val="0"/>
        </w:numPr>
        <w:ind w:left="432" w:hanging="432"/>
      </w:pPr>
    </w:p>
    <w:p w14:paraId="02705CE6" w14:textId="77777777" w:rsidR="00360BCD" w:rsidRDefault="00360BCD" w:rsidP="00360BCD">
      <w:pPr>
        <w:pStyle w:val="ListBullet"/>
        <w:numPr>
          <w:ilvl w:val="0"/>
          <w:numId w:val="0"/>
        </w:numPr>
        <w:ind w:left="432" w:hanging="432"/>
      </w:pPr>
    </w:p>
    <w:p w14:paraId="2BA88E7D" w14:textId="77777777" w:rsidR="001C64D5" w:rsidRDefault="001C64D5">
      <w:pPr>
        <w:pStyle w:val="Heading2"/>
      </w:pPr>
    </w:p>
    <w:sectPr w:rsidR="001C64D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A144E" w14:textId="77777777" w:rsidR="00D41B30" w:rsidRDefault="00D41B30">
      <w:r>
        <w:separator/>
      </w:r>
    </w:p>
    <w:p w14:paraId="70A9BDFD" w14:textId="77777777" w:rsidR="00D41B30" w:rsidRDefault="00D41B30"/>
  </w:endnote>
  <w:endnote w:type="continuationSeparator" w:id="0">
    <w:p w14:paraId="51884EF9" w14:textId="77777777" w:rsidR="00D41B30" w:rsidRDefault="00D41B30">
      <w:r>
        <w:continuationSeparator/>
      </w:r>
    </w:p>
    <w:p w14:paraId="754A7E6B" w14:textId="77777777" w:rsidR="00D41B30" w:rsidRDefault="00D41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023C1E3" w14:textId="77777777" w:rsidR="001C64D5" w:rsidRDefault="00987B82">
        <w:pPr>
          <w:pStyle w:val="Footer"/>
        </w:pPr>
        <w:r>
          <w:fldChar w:fldCharType="begin"/>
        </w:r>
        <w:r>
          <w:instrText xml:space="preserve"> PAGE   \* MERGEFORMAT </w:instrText>
        </w:r>
        <w:r>
          <w:fldChar w:fldCharType="separate"/>
        </w:r>
        <w:r w:rsidR="000A57E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A0DC9" w14:textId="77777777" w:rsidR="00D41B30" w:rsidRDefault="00D41B30">
      <w:r>
        <w:separator/>
      </w:r>
    </w:p>
    <w:p w14:paraId="791FA677" w14:textId="77777777" w:rsidR="00D41B30" w:rsidRDefault="00D41B30"/>
  </w:footnote>
  <w:footnote w:type="continuationSeparator" w:id="0">
    <w:p w14:paraId="5B5BBF60" w14:textId="77777777" w:rsidR="00D41B30" w:rsidRDefault="00D41B30">
      <w:r>
        <w:continuationSeparator/>
      </w:r>
    </w:p>
    <w:p w14:paraId="69C9B5D1" w14:textId="77777777" w:rsidR="00D41B30" w:rsidRDefault="00D41B3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76EF3"/>
    <w:multiLevelType w:val="hybridMultilevel"/>
    <w:tmpl w:val="AE7A20A0"/>
    <w:lvl w:ilvl="0" w:tplc="D230FF7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946E9F"/>
    <w:multiLevelType w:val="hybridMultilevel"/>
    <w:tmpl w:val="76565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CD"/>
    <w:rsid w:val="00057B38"/>
    <w:rsid w:val="000A57ED"/>
    <w:rsid w:val="001C64D5"/>
    <w:rsid w:val="001F0F5B"/>
    <w:rsid w:val="002E6156"/>
    <w:rsid w:val="00360BCD"/>
    <w:rsid w:val="00385212"/>
    <w:rsid w:val="003B1CDA"/>
    <w:rsid w:val="004B6884"/>
    <w:rsid w:val="00513B7B"/>
    <w:rsid w:val="00630DF9"/>
    <w:rsid w:val="0081258B"/>
    <w:rsid w:val="00874121"/>
    <w:rsid w:val="008E1436"/>
    <w:rsid w:val="00987B82"/>
    <w:rsid w:val="009D7C34"/>
    <w:rsid w:val="00AC3AA6"/>
    <w:rsid w:val="00C331E7"/>
    <w:rsid w:val="00D41B30"/>
    <w:rsid w:val="00E6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E89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iel/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TotalTime>
  <Pages>2</Pages>
  <Words>186</Words>
  <Characters>1064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Taveras</dc:creator>
  <cp:keywords/>
  <dc:description/>
  <cp:lastModifiedBy>Ariel Taveras</cp:lastModifiedBy>
  <cp:revision>25</cp:revision>
  <dcterms:created xsi:type="dcterms:W3CDTF">2016-05-23T18:34:00Z</dcterms:created>
  <dcterms:modified xsi:type="dcterms:W3CDTF">2016-05-23T20:40:00Z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