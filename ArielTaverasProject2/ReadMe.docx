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47FFC" w14:textId="77777777" w:rsidR="00932E6B" w:rsidRDefault="0080166C">
      <w:pPr>
        <w:pStyle w:val="Heading1"/>
      </w:pPr>
      <w:r>
        <w:t>Project #2 ReadMe -&gt; Ariel Taveras. Grad Version.</w:t>
      </w:r>
    </w:p>
    <w:p w14:paraId="7E8ED1D7" w14:textId="77777777" w:rsidR="00932E6B" w:rsidRDefault="0080166C">
      <w:pPr>
        <w:pStyle w:val="Heading2"/>
      </w:pPr>
      <w:r>
        <w:t>Undergrad part:</w:t>
      </w:r>
    </w:p>
    <w:p w14:paraId="48152981" w14:textId="77777777" w:rsidR="0080166C" w:rsidRDefault="0080166C" w:rsidP="0080166C">
      <w:pPr>
        <w:pStyle w:val="ListParagraph"/>
        <w:numPr>
          <w:ilvl w:val="0"/>
          <w:numId w:val="5"/>
        </w:numPr>
      </w:pPr>
      <w:r>
        <w:t>Filename = dnsproject.py.</w:t>
      </w:r>
    </w:p>
    <w:p w14:paraId="6EE61234" w14:textId="77777777" w:rsidR="0080166C" w:rsidRDefault="0080166C" w:rsidP="0080166C">
      <w:pPr>
        <w:pStyle w:val="ListParagraph"/>
        <w:numPr>
          <w:ilvl w:val="0"/>
          <w:numId w:val="5"/>
        </w:numPr>
      </w:pPr>
      <w:r>
        <w:t xml:space="preserve">Log files tested = </w:t>
      </w:r>
      <w:proofErr w:type="gramStart"/>
      <w:r>
        <w:t>dnslog.txt(</w:t>
      </w:r>
      <w:proofErr w:type="gramEnd"/>
      <w:r>
        <w:t>provided by TA), P.txt(generated by me), Mydns.txt(also generated by me).</w:t>
      </w:r>
    </w:p>
    <w:p w14:paraId="0B5534A7" w14:textId="6892BFEB" w:rsidR="0080166C" w:rsidRDefault="0080166C" w:rsidP="0080166C">
      <w:pPr>
        <w:pStyle w:val="ListParagraph"/>
        <w:numPr>
          <w:ilvl w:val="0"/>
          <w:numId w:val="5"/>
        </w:numPr>
      </w:pPr>
      <w:r>
        <w:t>Output files</w:t>
      </w:r>
      <w:r w:rsidR="00495068">
        <w:t xml:space="preserve"> and Results</w:t>
      </w:r>
      <w:r>
        <w:t>:</w:t>
      </w:r>
    </w:p>
    <w:p w14:paraId="5ED1A389" w14:textId="77777777" w:rsidR="0080166C" w:rsidRDefault="0080166C" w:rsidP="0080166C">
      <w:pPr>
        <w:pStyle w:val="ListParagraph"/>
        <w:numPr>
          <w:ilvl w:val="1"/>
          <w:numId w:val="5"/>
        </w:numPr>
      </w:pPr>
      <w:r>
        <w:t xml:space="preserve">Output for dnslog.txt analysis =&gt; </w:t>
      </w:r>
    </w:p>
    <w:p w14:paraId="2B7BB9CE" w14:textId="77777777" w:rsidR="0080166C" w:rsidRDefault="0080166C" w:rsidP="0080166C">
      <w:pPr>
        <w:pStyle w:val="ListParagraph"/>
        <w:numPr>
          <w:ilvl w:val="1"/>
          <w:numId w:val="5"/>
        </w:numPr>
      </w:pPr>
      <w:r>
        <w:t>Output for P.txt analysis =&gt;</w:t>
      </w:r>
    </w:p>
    <w:p w14:paraId="2D385737" w14:textId="358500A8" w:rsidR="00495068" w:rsidRDefault="0080166C" w:rsidP="00495068">
      <w:pPr>
        <w:pStyle w:val="ListParagraph"/>
        <w:numPr>
          <w:ilvl w:val="1"/>
          <w:numId w:val="5"/>
        </w:numPr>
      </w:pPr>
      <w:r>
        <w:t>O</w:t>
      </w:r>
      <w:r w:rsidR="00495068">
        <w:t xml:space="preserve">utput for Mydns.txt analysis =&gt; </w:t>
      </w:r>
    </w:p>
    <w:p w14:paraId="62615A7E" w14:textId="00596900" w:rsidR="00495068" w:rsidRDefault="00495068" w:rsidP="00495068">
      <w:r>
        <w:t>Graduate Part:</w:t>
      </w:r>
    </w:p>
    <w:p w14:paraId="766970A9" w14:textId="77777777" w:rsidR="00E127FB" w:rsidRDefault="00E127FB" w:rsidP="00495068"/>
    <w:p w14:paraId="4613F13D" w14:textId="4EF2C22A" w:rsidR="00E127FB" w:rsidRDefault="00E127FB" w:rsidP="00495068">
      <w:r>
        <w:t xml:space="preserve">NOTE: All </w:t>
      </w:r>
      <w:r w:rsidR="003F1DCF">
        <w:t xml:space="preserve">of my </w:t>
      </w:r>
      <w:r>
        <w:t xml:space="preserve">modifications to the &lt;dns2proxy.py &gt; code can be found by searching for </w:t>
      </w:r>
      <w:r w:rsidR="000F2E47">
        <w:t>my</w:t>
      </w:r>
      <w:r>
        <w:t xml:space="preserve"> name “Ariel Taveras”.</w:t>
      </w:r>
    </w:p>
    <w:p w14:paraId="67B75C36" w14:textId="585C5596" w:rsidR="00495068" w:rsidRDefault="00495068" w:rsidP="00495068">
      <w:r>
        <w:t xml:space="preserve">Task 1: </w:t>
      </w:r>
      <w:r w:rsidR="0058505A">
        <w:t>See above.</w:t>
      </w:r>
    </w:p>
    <w:p w14:paraId="1D81E3DA" w14:textId="6826786D" w:rsidR="007F347F" w:rsidRDefault="007F347F" w:rsidP="00495068">
      <w:r>
        <w:t xml:space="preserve">Task 2: The </w:t>
      </w:r>
      <w:r w:rsidR="0090162D">
        <w:t>&lt;</w:t>
      </w:r>
      <w:r>
        <w:t>dns2proxy.py</w:t>
      </w:r>
      <w:r w:rsidR="0090162D">
        <w:t>&gt;</w:t>
      </w:r>
      <w:r>
        <w:t xml:space="preserve"> file has been modified to block any address request that is </w:t>
      </w:r>
      <w:r w:rsidR="0090162D">
        <w:t>currently in the &lt;spoof.cfg&gt; file. This works by redirecting all traffic from certain sites to a fake ip address. This was done according to the documentation on the dns2proxy GitHub under “feature 1”.</w:t>
      </w:r>
    </w:p>
    <w:p w14:paraId="3B058663" w14:textId="7A17F687" w:rsidR="00776A4C" w:rsidRDefault="0058505A" w:rsidP="00495068">
      <w:r>
        <w:t>Task 2</w:t>
      </w:r>
      <w:r w:rsidR="00BF55BF">
        <w:t>a</w:t>
      </w:r>
      <w:r>
        <w:t xml:space="preserve">: </w:t>
      </w:r>
      <w:r w:rsidR="00776A4C">
        <w:t xml:space="preserve">The </w:t>
      </w:r>
      <w:r w:rsidR="000F2FFD">
        <w:t>&lt;</w:t>
      </w:r>
      <w:r w:rsidR="00776A4C">
        <w:t>dns2proxy.py</w:t>
      </w:r>
      <w:r w:rsidR="000F2FFD">
        <w:t>&gt;</w:t>
      </w:r>
      <w:r w:rsidR="00776A4C">
        <w:t xml:space="preserve"> file has been modified to not print out any duplicate requests or blocked addresses. The output/result for this can be seen in the dnslog.txt file that is generated by modified dns2proxy.py when it runs.</w:t>
      </w:r>
    </w:p>
    <w:p w14:paraId="18D5A0AF" w14:textId="3C0AAD4E" w:rsidR="0041025F" w:rsidRDefault="00EE4D18" w:rsidP="00495068">
      <w:r>
        <w:t>Task 3: The modified &lt;dns2proxy.py&gt; and &lt;spoof.cfg&gt; files now enable the dns2proxy program</w:t>
      </w:r>
      <w:r w:rsidR="0041025F">
        <w:t xml:space="preserve"> to block unnecessary ads and other requests that are not needed to view the site.</w:t>
      </w:r>
      <w:r w:rsidR="007051E9">
        <w:t xml:space="preserve"> Log files and reports for both blocking and non-blocking are included.</w:t>
      </w:r>
      <w:r w:rsidR="0041025F">
        <w:t xml:space="preserve"> A blacklist has been created for the following sites:</w:t>
      </w:r>
    </w:p>
    <w:p w14:paraId="2972AEF7" w14:textId="77777777" w:rsidR="0041025F" w:rsidRDefault="0041025F" w:rsidP="0041025F">
      <w:pPr>
        <w:pStyle w:val="ListParagraph"/>
        <w:numPr>
          <w:ilvl w:val="0"/>
          <w:numId w:val="5"/>
        </w:numPr>
      </w:pPr>
      <w:r>
        <w:t>Yahoo.com</w:t>
      </w:r>
    </w:p>
    <w:p w14:paraId="589084C6" w14:textId="77777777" w:rsidR="0041025F" w:rsidRDefault="0041025F" w:rsidP="0041025F">
      <w:pPr>
        <w:pStyle w:val="ListParagraph"/>
        <w:numPr>
          <w:ilvl w:val="0"/>
          <w:numId w:val="5"/>
        </w:numPr>
      </w:pPr>
      <w:r>
        <w:lastRenderedPageBreak/>
        <w:t>Cnn.com</w:t>
      </w:r>
    </w:p>
    <w:p w14:paraId="523CB7F6" w14:textId="77777777" w:rsidR="0041025F" w:rsidRDefault="0041025F" w:rsidP="0041025F">
      <w:pPr>
        <w:pStyle w:val="ListParagraph"/>
        <w:numPr>
          <w:ilvl w:val="0"/>
          <w:numId w:val="5"/>
        </w:numPr>
      </w:pPr>
      <w:r>
        <w:t>Nytimes.com</w:t>
      </w:r>
    </w:p>
    <w:p w14:paraId="5A09802B" w14:textId="77777777" w:rsidR="0041025F" w:rsidRDefault="0041025F" w:rsidP="0041025F">
      <w:pPr>
        <w:pStyle w:val="ListParagraph"/>
        <w:numPr>
          <w:ilvl w:val="0"/>
          <w:numId w:val="5"/>
        </w:numPr>
      </w:pPr>
      <w:r>
        <w:t>Wsj.com</w:t>
      </w:r>
    </w:p>
    <w:p w14:paraId="3D25F539" w14:textId="77777777" w:rsidR="0041025F" w:rsidRDefault="0041025F" w:rsidP="0041025F">
      <w:pPr>
        <w:pStyle w:val="ListParagraph"/>
        <w:numPr>
          <w:ilvl w:val="0"/>
          <w:numId w:val="5"/>
        </w:numPr>
      </w:pPr>
      <w:r>
        <w:t>Espn.com</w:t>
      </w:r>
    </w:p>
    <w:p w14:paraId="5CBEB6F6" w14:textId="648682C9" w:rsidR="00EE4D18" w:rsidRDefault="0041025F" w:rsidP="0041025F">
      <w:pPr>
        <w:pStyle w:val="ListParagraph"/>
        <w:numPr>
          <w:ilvl w:val="0"/>
          <w:numId w:val="5"/>
        </w:numPr>
      </w:pPr>
      <w:r>
        <w:t xml:space="preserve">Cnet.com </w:t>
      </w:r>
    </w:p>
    <w:p w14:paraId="7456141E" w14:textId="77777777" w:rsidR="00731D22" w:rsidRDefault="00731D22" w:rsidP="00731D22"/>
    <w:p w14:paraId="0E5AB49C" w14:textId="6E8762A5" w:rsidR="00731D22" w:rsidRPr="0080166C" w:rsidRDefault="00731D22" w:rsidP="00731D22">
      <w:r>
        <w:t xml:space="preserve">Task 4: The &lt;dns2proxy.py&gt; file has been modified to print out </w:t>
      </w:r>
      <w:r w:rsidR="003B5F69">
        <w:t xml:space="preserve">both blocked and unblocked web requests with the resolved ip address on the right hand side. The unblocked sites will be printed normally </w:t>
      </w:r>
      <w:r w:rsidR="00962377">
        <w:t xml:space="preserve">with their regular ip address. The blocked sites however will appear with their spoofed ip addresses on the right hand side. </w:t>
      </w:r>
      <w:bookmarkStart w:id="0" w:name="_GoBack"/>
      <w:bookmarkEnd w:id="0"/>
    </w:p>
    <w:sectPr w:rsidR="00731D22" w:rsidRPr="0080166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4D322" w14:textId="77777777" w:rsidR="0041729F" w:rsidRDefault="0041729F">
      <w:r>
        <w:separator/>
      </w:r>
    </w:p>
    <w:p w14:paraId="0EF49CDE" w14:textId="77777777" w:rsidR="0041729F" w:rsidRDefault="0041729F"/>
  </w:endnote>
  <w:endnote w:type="continuationSeparator" w:id="0">
    <w:p w14:paraId="050345FE" w14:textId="77777777" w:rsidR="0041729F" w:rsidRDefault="0041729F">
      <w:r>
        <w:continuationSeparator/>
      </w:r>
    </w:p>
    <w:p w14:paraId="69A0DB7E" w14:textId="77777777" w:rsidR="0041729F" w:rsidRDefault="004172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B077A" w14:textId="77777777" w:rsidR="00932E6B" w:rsidRDefault="00FE35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1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B4245" w14:textId="77777777" w:rsidR="0041729F" w:rsidRDefault="0041729F">
      <w:r>
        <w:separator/>
      </w:r>
    </w:p>
    <w:p w14:paraId="310A3AF1" w14:textId="77777777" w:rsidR="0041729F" w:rsidRDefault="0041729F"/>
  </w:footnote>
  <w:footnote w:type="continuationSeparator" w:id="0">
    <w:p w14:paraId="1274E981" w14:textId="77777777" w:rsidR="0041729F" w:rsidRDefault="0041729F">
      <w:r>
        <w:continuationSeparator/>
      </w:r>
    </w:p>
    <w:p w14:paraId="2A2EC76A" w14:textId="77777777" w:rsidR="0041729F" w:rsidRDefault="0041729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A2059"/>
    <w:multiLevelType w:val="hybridMultilevel"/>
    <w:tmpl w:val="D250E860"/>
    <w:lvl w:ilvl="0" w:tplc="1B969B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6C"/>
    <w:rsid w:val="000F2E47"/>
    <w:rsid w:val="000F2FFD"/>
    <w:rsid w:val="003B5F69"/>
    <w:rsid w:val="003F1DCF"/>
    <w:rsid w:val="0041025F"/>
    <w:rsid w:val="00410DD4"/>
    <w:rsid w:val="0041729F"/>
    <w:rsid w:val="00495068"/>
    <w:rsid w:val="0051783B"/>
    <w:rsid w:val="005517E1"/>
    <w:rsid w:val="0058505A"/>
    <w:rsid w:val="006A5EFE"/>
    <w:rsid w:val="007051E9"/>
    <w:rsid w:val="00731D22"/>
    <w:rsid w:val="00776A4C"/>
    <w:rsid w:val="007F347F"/>
    <w:rsid w:val="0080166C"/>
    <w:rsid w:val="0090162D"/>
    <w:rsid w:val="00932E6B"/>
    <w:rsid w:val="00962377"/>
    <w:rsid w:val="00966E4D"/>
    <w:rsid w:val="00997111"/>
    <w:rsid w:val="00BF55BF"/>
    <w:rsid w:val="00D90E72"/>
    <w:rsid w:val="00E127FB"/>
    <w:rsid w:val="00EE4D18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FC9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0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iel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2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Taveras</dc:creator>
  <cp:keywords/>
  <dc:description/>
  <cp:lastModifiedBy>Ariel Taveras</cp:lastModifiedBy>
  <cp:revision>4</cp:revision>
  <dcterms:created xsi:type="dcterms:W3CDTF">2016-05-02T01:06:00Z</dcterms:created>
  <dcterms:modified xsi:type="dcterms:W3CDTF">2016-05-19T21:56:00Z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